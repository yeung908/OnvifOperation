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2C" w:rsidRDefault="00C40C2C" w:rsidP="002B4267">
      <w:pPr>
        <w:jc w:val="left"/>
      </w:pPr>
      <w:r>
        <w:t>DLL</w:t>
      </w:r>
      <w:r>
        <w:rPr>
          <w:rFonts w:hint="eastAsia"/>
        </w:rPr>
        <w:t>使用</w:t>
      </w:r>
      <w:r>
        <w:t>方法：</w:t>
      </w:r>
    </w:p>
    <w:p w:rsidR="00346AAF" w:rsidRDefault="00C40C2C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先调用</w:t>
      </w:r>
      <w:r w:rsidR="00346AAF" w:rsidRPr="00346AAF">
        <w:t>init_DLL()</w:t>
      </w:r>
      <w:r>
        <w:rPr>
          <w:rFonts w:hint="eastAsia"/>
        </w:rPr>
        <w:t>（分配</w:t>
      </w:r>
      <w:r>
        <w:t>一些内存）</w:t>
      </w:r>
      <w:r w:rsidR="00346AAF">
        <w:rPr>
          <w:rFonts w:hint="eastAsia"/>
        </w:rPr>
        <w:t>，</w:t>
      </w:r>
      <w:r w:rsidR="00346AAF">
        <w:t>一个进程</w:t>
      </w:r>
      <w:r w:rsidR="00346AAF">
        <w:rPr>
          <w:rFonts w:hint="eastAsia"/>
        </w:rPr>
        <w:t>只能</w:t>
      </w:r>
      <w:r w:rsidR="00346AAF">
        <w:t>调用一次</w:t>
      </w:r>
      <w:r w:rsidR="00346AAF">
        <w:rPr>
          <w:rFonts w:hint="eastAsia"/>
        </w:rPr>
        <w:t>。</w:t>
      </w:r>
    </w:p>
    <w:p w:rsidR="00346AAF" w:rsidRDefault="00346AAF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 w:rsidRPr="00346AAF">
        <w:t>malloc_device_list()</w:t>
      </w:r>
      <w:r>
        <w:rPr>
          <w:rFonts w:hint="eastAsia"/>
        </w:rPr>
        <w:t>获得</w:t>
      </w:r>
      <w:r>
        <w:rPr>
          <w:rFonts w:hint="eastAsia"/>
        </w:rPr>
        <w:t>ONVIF</w:t>
      </w:r>
      <w:r>
        <w:t>设备列表指针</w:t>
      </w:r>
      <w:r>
        <w:rPr>
          <w:rFonts w:hint="eastAsia"/>
        </w:rPr>
        <w:t>。</w:t>
      </w:r>
    </w:p>
    <w:p w:rsidR="00C40C2C" w:rsidRDefault="00C40C2C" w:rsidP="002B4267">
      <w:pPr>
        <w:pStyle w:val="a5"/>
        <w:numPr>
          <w:ilvl w:val="0"/>
          <w:numId w:val="1"/>
        </w:numPr>
        <w:ind w:firstLineChars="0"/>
        <w:jc w:val="left"/>
      </w:pPr>
      <w:r>
        <w:t>调用</w:t>
      </w:r>
      <w:r w:rsidR="00346AAF" w:rsidRPr="00346AAF">
        <w:t xml:space="preserve">search_onvif_device() </w:t>
      </w:r>
      <w:r w:rsidR="00346AAF">
        <w:rPr>
          <w:rFonts w:hint="eastAsia"/>
        </w:rPr>
        <w:t>或者</w:t>
      </w:r>
      <w:r w:rsidR="00346AAF" w:rsidRPr="00346AAF">
        <w:t xml:space="preserve"> add_onvif_device_manually()</w:t>
      </w:r>
      <w:r>
        <w:rPr>
          <w:rFonts w:hint="eastAsia"/>
        </w:rPr>
        <w:t>。</w:t>
      </w:r>
    </w:p>
    <w:p w:rsidR="00346AAF" w:rsidRDefault="00346AAF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 w:rsidRPr="00346AAF">
        <w:t>set_onvif_device_authorization_information()</w:t>
      </w:r>
      <w:r>
        <w:rPr>
          <w:rFonts w:hint="eastAsia"/>
        </w:rPr>
        <w:t>设置</w:t>
      </w:r>
      <w:r>
        <w:t>授权信息。</w:t>
      </w:r>
    </w:p>
    <w:p w:rsidR="00346AAF" w:rsidRDefault="00346AAF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</w:t>
      </w:r>
      <w:r>
        <w:t>使用其他</w:t>
      </w:r>
      <w:r>
        <w:t>API</w:t>
      </w:r>
      <w:r>
        <w:t>之前，必须通过</w:t>
      </w:r>
      <w:r>
        <w:rPr>
          <w:rFonts w:hint="eastAsia"/>
        </w:rPr>
        <w:t>调用</w:t>
      </w:r>
      <w:r w:rsidRPr="00346AAF">
        <w:t>get_onvif_device_service_addresses()</w:t>
      </w:r>
      <w:r>
        <w:rPr>
          <w:rFonts w:hint="eastAsia"/>
        </w:rPr>
        <w:t>来</w:t>
      </w:r>
      <w:r>
        <w:t>获得设备服务。</w:t>
      </w:r>
    </w:p>
    <w:p w:rsidR="00346AAF" w:rsidRDefault="00346AAF" w:rsidP="002B4267">
      <w:pPr>
        <w:pStyle w:val="a5"/>
        <w:numPr>
          <w:ilvl w:val="0"/>
          <w:numId w:val="1"/>
        </w:numPr>
        <w:ind w:firstLineChars="0"/>
        <w:jc w:val="left"/>
      </w:pPr>
      <w:r w:rsidRPr="00346AAF">
        <w:rPr>
          <w:rFonts w:hint="eastAsia"/>
        </w:rPr>
        <w:t>现在你可以调用</w:t>
      </w:r>
      <w:r w:rsidRPr="00346AAF">
        <w:t>get_onvif_device_information</w:t>
      </w:r>
      <w:r>
        <w:rPr>
          <w:rFonts w:hint="eastAsia"/>
        </w:rPr>
        <w:t>()</w:t>
      </w:r>
      <w:r w:rsidRPr="00346AAF">
        <w:rPr>
          <w:rFonts w:hint="eastAsia"/>
        </w:rPr>
        <w:t>、</w:t>
      </w:r>
      <w:r w:rsidRPr="00346AAF">
        <w:t>get_onvif_ipc_profiles</w:t>
      </w:r>
      <w:r>
        <w:t>()</w:t>
      </w:r>
      <w:r w:rsidRPr="00346AAF">
        <w:rPr>
          <w:rFonts w:hint="eastAsia"/>
        </w:rPr>
        <w:t>、</w:t>
      </w:r>
      <w:r w:rsidRPr="00346AAF">
        <w:t>get_onvif_nvr_receivers</w:t>
      </w:r>
      <w:r>
        <w:t>()</w:t>
      </w:r>
      <w:r>
        <w:rPr>
          <w:rFonts w:hint="eastAsia"/>
        </w:rPr>
        <w:t>来</w:t>
      </w:r>
      <w:r>
        <w:t>获取各种信息</w:t>
      </w:r>
      <w:r w:rsidRPr="00346AAF">
        <w:rPr>
          <w:rFonts w:hint="eastAsia"/>
        </w:rPr>
        <w:t>。</w:t>
      </w:r>
    </w:p>
    <w:p w:rsidR="00370678" w:rsidRDefault="00346AAF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</w:t>
      </w:r>
      <w:r>
        <w:t>你添加</w:t>
      </w:r>
      <w:r>
        <w:rPr>
          <w:rFonts w:hint="eastAsia"/>
        </w:rPr>
        <w:t>或</w:t>
      </w:r>
      <w:r>
        <w:t>删除了</w:t>
      </w:r>
      <w:r>
        <w:rPr>
          <w:rFonts w:hint="eastAsia"/>
        </w:rPr>
        <w:t>ONVIF</w:t>
      </w:r>
      <w:r>
        <w:t>设备，</w:t>
      </w:r>
      <w:r>
        <w:rPr>
          <w:rFonts w:hint="eastAsia"/>
        </w:rPr>
        <w:t>再次</w:t>
      </w:r>
      <w:r>
        <w:t>调用</w:t>
      </w:r>
      <w:r w:rsidRPr="00346AAF">
        <w:t>search_onvif_device()</w:t>
      </w:r>
      <w:r>
        <w:rPr>
          <w:rFonts w:hint="eastAsia"/>
        </w:rPr>
        <w:t>，</w:t>
      </w:r>
      <w:r w:rsidR="00AF6CF2" w:rsidRPr="00AF6CF2">
        <w:rPr>
          <w:rFonts w:hint="eastAsia"/>
        </w:rPr>
        <w:t>设备列表中本来的信息不会被清除。</w:t>
      </w:r>
      <w:r w:rsidR="00AF6CF2" w:rsidRPr="00346AAF">
        <w:t>search_onvif_device()</w:t>
      </w:r>
      <w:r w:rsidR="00AF6CF2" w:rsidRPr="00AF6CF2">
        <w:rPr>
          <w:rFonts w:hint="eastAsia"/>
        </w:rPr>
        <w:t>会对两次</w:t>
      </w:r>
      <w:r w:rsidR="00AF6CF2" w:rsidRPr="00AF6CF2">
        <w:rPr>
          <w:rFonts w:hint="eastAsia"/>
        </w:rPr>
        <w:t>search</w:t>
      </w:r>
      <w:r w:rsidR="00AF6CF2" w:rsidRPr="00AF6CF2">
        <w:rPr>
          <w:rFonts w:hint="eastAsia"/>
        </w:rPr>
        <w:t>之间的列表进行比较，删除不存在的设备。</w:t>
      </w:r>
      <w:r w:rsidR="00AF6CF2">
        <w:rPr>
          <w:rFonts w:hint="eastAsia"/>
        </w:rPr>
        <w:t>新添加</w:t>
      </w:r>
      <w:r w:rsidR="00AF6CF2">
        <w:t>的设备必须先调用</w:t>
      </w:r>
      <w:r w:rsidR="00AF6CF2" w:rsidRPr="00346AAF">
        <w:t>get_onvif_device_service_addresses()</w:t>
      </w:r>
      <w:r w:rsidR="00AF6CF2" w:rsidRPr="00AF6CF2">
        <w:rPr>
          <w:rFonts w:hint="eastAsia"/>
        </w:rPr>
        <w:t>来获得设备服务</w:t>
      </w:r>
      <w:r w:rsidR="00AF6CF2">
        <w:rPr>
          <w:rFonts w:hint="eastAsia"/>
        </w:rPr>
        <w:t>后</w:t>
      </w:r>
      <w:r w:rsidR="00AF6CF2">
        <w:t>才能使用其他</w:t>
      </w:r>
      <w:r w:rsidR="00AF6CF2">
        <w:t>API</w:t>
      </w:r>
      <w:r w:rsidR="00AF6CF2">
        <w:t>。</w:t>
      </w:r>
    </w:p>
    <w:p w:rsidR="00AF6CF2" w:rsidRDefault="00AF6CF2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>
        <w:t>设备列表指针</w:t>
      </w:r>
      <w:r>
        <w:rPr>
          <w:rFonts w:hint="eastAsia"/>
        </w:rPr>
        <w:t>，</w:t>
      </w:r>
      <w:r>
        <w:t>你能获得</w:t>
      </w:r>
      <w:r>
        <w:rPr>
          <w:rFonts w:hint="eastAsia"/>
        </w:rPr>
        <w:t>设备</w:t>
      </w:r>
      <w:r>
        <w:t>的各种信息，注意只能读取。</w:t>
      </w:r>
      <w:r>
        <w:rPr>
          <w:rFonts w:hint="eastAsia"/>
        </w:rPr>
        <w:t>当然</w:t>
      </w:r>
      <w:r>
        <w:t>如果</w:t>
      </w:r>
      <w:r>
        <w:rPr>
          <w:rFonts w:hint="eastAsia"/>
        </w:rPr>
        <w:t>你</w:t>
      </w:r>
      <w:r>
        <w:t>对</w:t>
      </w:r>
      <w:r>
        <w:t>ONVIF</w:t>
      </w:r>
      <w:r>
        <w:t>协议非常</w:t>
      </w:r>
      <w:r>
        <w:rPr>
          <w:rFonts w:hint="eastAsia"/>
        </w:rPr>
        <w:t>熟悉，</w:t>
      </w:r>
      <w:r>
        <w:t>可以尝试修改数据。</w:t>
      </w:r>
    </w:p>
    <w:p w:rsidR="00AF6CF2" w:rsidRDefault="00AF6CF2" w:rsidP="002B426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最后别忘</w:t>
      </w:r>
      <w:r>
        <w:t>了调用</w:t>
      </w:r>
      <w:r w:rsidRPr="00AF6CF2">
        <w:t>uninit_DLL()</w:t>
      </w:r>
      <w:r>
        <w:rPr>
          <w:rFonts w:hint="eastAsia"/>
        </w:rPr>
        <w:t>和</w:t>
      </w:r>
      <w:r w:rsidRPr="00AF6CF2">
        <w:t>free_device_list()</w:t>
      </w:r>
      <w:r>
        <w:rPr>
          <w:rFonts w:hint="eastAsia"/>
        </w:rPr>
        <w:t>来释放</w:t>
      </w:r>
      <w:r>
        <w:t>内存。</w:t>
      </w:r>
    </w:p>
    <w:p w:rsidR="00370678" w:rsidRPr="005D31D2" w:rsidRDefault="00370678" w:rsidP="002B4267">
      <w:pPr>
        <w:jc w:val="left"/>
      </w:pPr>
    </w:p>
    <w:p w:rsidR="00C40C2C" w:rsidRDefault="00C40C2C" w:rsidP="002B4267">
      <w:pPr>
        <w:jc w:val="left"/>
      </w:pPr>
    </w:p>
    <w:p w:rsidR="00C40C2C" w:rsidRPr="00DC4912" w:rsidRDefault="00C40C2C" w:rsidP="002B4267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注意</w:t>
      </w:r>
      <w:r w:rsidRPr="00DC4912">
        <w:rPr>
          <w:color w:val="FF0000"/>
        </w:rPr>
        <w:t>：</w:t>
      </w:r>
    </w:p>
    <w:p w:rsidR="00C40C2C" w:rsidRPr="00DC4912" w:rsidRDefault="00C24662" w:rsidP="002B4267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如果存在</w:t>
      </w:r>
      <w:r w:rsidRPr="00DC4912">
        <w:rPr>
          <w:color w:val="FF0000"/>
        </w:rPr>
        <w:t>VMware</w:t>
      </w:r>
      <w:r w:rsidRPr="00DC4912">
        <w:rPr>
          <w:color w:val="FF0000"/>
        </w:rPr>
        <w:t>虚拟机的适配器，请禁用，否则</w:t>
      </w:r>
      <w:r w:rsidRPr="00DC4912">
        <w:rPr>
          <w:rFonts w:hint="eastAsia"/>
          <w:color w:val="FF0000"/>
        </w:rPr>
        <w:t>组包（</w:t>
      </w:r>
      <w:r w:rsidRPr="00DC4912">
        <w:rPr>
          <w:rFonts w:hint="eastAsia"/>
          <w:color w:val="FF0000"/>
        </w:rPr>
        <w:t>multicast</w:t>
      </w:r>
      <w:r w:rsidRPr="00DC4912">
        <w:rPr>
          <w:color w:val="FF0000"/>
        </w:rPr>
        <w:t xml:space="preserve"> package</w:t>
      </w:r>
      <w:r w:rsidRPr="00DC4912">
        <w:rPr>
          <w:color w:val="FF0000"/>
        </w:rPr>
        <w:t>）就不知道发到哪里去了</w:t>
      </w:r>
      <w:r w:rsidRPr="00DC4912">
        <w:rPr>
          <w:rFonts w:hint="eastAsia"/>
          <w:color w:val="FF0000"/>
        </w:rPr>
        <w:t>。</w:t>
      </w:r>
    </w:p>
    <w:p w:rsidR="00D74A2E" w:rsidRPr="00DC4912" w:rsidRDefault="00C24662" w:rsidP="002B4267">
      <w:pPr>
        <w:jc w:val="left"/>
        <w:rPr>
          <w:color w:val="FF0000"/>
        </w:rPr>
      </w:pPr>
      <w:r w:rsidRPr="00DC4912">
        <w:rPr>
          <w:rFonts w:hint="eastAsia"/>
          <w:color w:val="FF0000"/>
        </w:rPr>
        <w:t>允许</w:t>
      </w:r>
      <w:r w:rsidRPr="00DC4912">
        <w:rPr>
          <w:color w:val="FF0000"/>
        </w:rPr>
        <w:t>程序通过防火墙。</w:t>
      </w:r>
    </w:p>
    <w:p w:rsidR="00C24662" w:rsidRPr="00DC4912" w:rsidRDefault="00C24662" w:rsidP="002B4267">
      <w:pPr>
        <w:jc w:val="left"/>
        <w:rPr>
          <w:color w:val="00B0F0"/>
        </w:rPr>
      </w:pPr>
    </w:p>
    <w:p w:rsidR="00B528E1" w:rsidRDefault="00074A03" w:rsidP="002B4267">
      <w:pPr>
        <w:jc w:val="left"/>
        <w:rPr>
          <w:rFonts w:hint="eastAsia"/>
        </w:rPr>
      </w:pPr>
      <w:r>
        <w:t>设备列表</w:t>
      </w:r>
      <w:r>
        <w:rPr>
          <w:rFonts w:hint="eastAsia"/>
        </w:rPr>
        <w:t>结构体</w:t>
      </w:r>
      <w:r>
        <w:t>请参考头文件</w:t>
      </w:r>
      <w:r>
        <w:rPr>
          <w:rFonts w:hint="eastAsia"/>
        </w:rPr>
        <w:t>：</w:t>
      </w:r>
      <w:r>
        <w:t>OnvifOperation.h</w:t>
      </w:r>
    </w:p>
    <w:p w:rsidR="00074A03" w:rsidRDefault="00074A03" w:rsidP="002B4267">
      <w:pPr>
        <w:jc w:val="left"/>
        <w:rPr>
          <w:rFonts w:hint="eastAsia"/>
        </w:rPr>
      </w:pPr>
    </w:p>
    <w:p w:rsidR="00C24662" w:rsidRDefault="00C24662" w:rsidP="002B4267">
      <w:pPr>
        <w:jc w:val="left"/>
      </w:pPr>
      <w:r>
        <w:rPr>
          <w:rFonts w:hint="eastAsia"/>
        </w:rPr>
        <w:t>接口函数</w:t>
      </w:r>
      <w:r>
        <w:t>：</w:t>
      </w:r>
    </w:p>
    <w:p w:rsidR="002B4267" w:rsidRDefault="002B4267" w:rsidP="002B4267">
      <w:pPr>
        <w:jc w:val="left"/>
      </w:pPr>
    </w:p>
    <w:p w:rsidR="00706564" w:rsidRDefault="00F1386F" w:rsidP="002B4267">
      <w:pPr>
        <w:jc w:val="left"/>
      </w:pPr>
      <w:r>
        <w:rPr>
          <w:rFonts w:hint="eastAsia"/>
        </w:rPr>
        <w:t>1.</w:t>
      </w:r>
    </w:p>
    <w:p w:rsidR="00C24662" w:rsidRDefault="00C24662" w:rsidP="002B4267">
      <w:pPr>
        <w:jc w:val="left"/>
      </w:pPr>
      <w:r>
        <w:rPr>
          <w:rFonts w:hint="eastAsia"/>
        </w:rPr>
        <w:t>功能：初始化</w:t>
      </w:r>
      <w:r w:rsidR="002B4267">
        <w:rPr>
          <w:rFonts w:hint="eastAsia"/>
        </w:rPr>
        <w:t>DLL</w:t>
      </w:r>
      <w:r w:rsidR="00074A03">
        <w:rPr>
          <w:rFonts w:hint="eastAsia"/>
        </w:rPr>
        <w:t>；</w:t>
      </w:r>
      <w:r w:rsidR="00074A03">
        <w:t>一个进程</w:t>
      </w:r>
      <w:r w:rsidR="00074A03">
        <w:rPr>
          <w:rFonts w:hint="eastAsia"/>
        </w:rPr>
        <w:t>只能</w:t>
      </w:r>
      <w:r w:rsidR="00074A03">
        <w:t>调用一次</w:t>
      </w:r>
    </w:p>
    <w:p w:rsidR="00C40C2C" w:rsidRDefault="00C24662" w:rsidP="002B4267">
      <w:pPr>
        <w:jc w:val="left"/>
      </w:pPr>
      <w:r>
        <w:rPr>
          <w:rFonts w:hint="eastAsia"/>
        </w:rPr>
        <w:t>返回值</w:t>
      </w:r>
      <w:r>
        <w:t>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Pr="008474E8" w:rsidRDefault="00074A03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init_DLL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B528E1" w:rsidRDefault="00B528E1" w:rsidP="002B4267">
      <w:pPr>
        <w:jc w:val="left"/>
      </w:pPr>
    </w:p>
    <w:p w:rsidR="00C40C2C" w:rsidRDefault="00F1386F" w:rsidP="002B4267">
      <w:pPr>
        <w:jc w:val="left"/>
      </w:pPr>
      <w:r>
        <w:rPr>
          <w:rFonts w:hint="eastAsia"/>
        </w:rPr>
        <w:t>2.</w:t>
      </w:r>
    </w:p>
    <w:p w:rsidR="00C40C2C" w:rsidRDefault="00C24662" w:rsidP="002B4267">
      <w:pPr>
        <w:jc w:val="left"/>
      </w:pPr>
      <w:r>
        <w:rPr>
          <w:rFonts w:hint="eastAsia"/>
        </w:rPr>
        <w:t>功能：</w:t>
      </w:r>
      <w:r>
        <w:t>释放</w:t>
      </w:r>
      <w:r w:rsidR="002B4267">
        <w:rPr>
          <w:rFonts w:hint="eastAsia"/>
        </w:rPr>
        <w:t>DLL</w:t>
      </w:r>
    </w:p>
    <w:p w:rsidR="00C40C2C" w:rsidRDefault="00C24662" w:rsidP="002B4267">
      <w:pPr>
        <w:jc w:val="left"/>
      </w:pPr>
      <w:r>
        <w:rPr>
          <w:rFonts w:hint="eastAsia"/>
        </w:rPr>
        <w:t>返回值：</w:t>
      </w:r>
      <w:r w:rsidR="002A65F5">
        <w:t>0</w:t>
      </w:r>
      <w:r w:rsidR="002A65F5">
        <w:t>表示成功，</w:t>
      </w:r>
      <w:r w:rsidR="002A65F5">
        <w:t>-1</w:t>
      </w:r>
      <w:r w:rsidR="002A65F5">
        <w:t>表示失败</w:t>
      </w:r>
    </w:p>
    <w:p w:rsidR="00C40C2C" w:rsidRPr="008474E8" w:rsidRDefault="00074A03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uninit_DLL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B528E1" w:rsidRDefault="00B528E1" w:rsidP="002B4267">
      <w:pPr>
        <w:jc w:val="left"/>
      </w:pPr>
    </w:p>
    <w:p w:rsidR="00C40C2C" w:rsidRDefault="00F1386F" w:rsidP="002B4267">
      <w:pPr>
        <w:jc w:val="left"/>
      </w:pPr>
      <w:r>
        <w:rPr>
          <w:rFonts w:hint="eastAsia"/>
        </w:rPr>
        <w:t>3.</w:t>
      </w:r>
    </w:p>
    <w:p w:rsidR="00C40C2C" w:rsidRDefault="00C24662" w:rsidP="002B4267">
      <w:pPr>
        <w:jc w:val="left"/>
      </w:pPr>
      <w:r>
        <w:rPr>
          <w:rFonts w:hint="eastAsia"/>
        </w:rPr>
        <w:t>功能：</w:t>
      </w:r>
      <w:r w:rsidR="002B4267" w:rsidRPr="002B4267">
        <w:rPr>
          <w:rFonts w:hint="eastAsia"/>
        </w:rPr>
        <w:t>获得</w:t>
      </w:r>
      <w:r w:rsidR="002B4267" w:rsidRPr="002B4267">
        <w:rPr>
          <w:rFonts w:hint="eastAsia"/>
        </w:rPr>
        <w:t>ONVIF</w:t>
      </w:r>
      <w:r w:rsidR="002B4267" w:rsidRPr="002B4267">
        <w:rPr>
          <w:rFonts w:hint="eastAsia"/>
        </w:rPr>
        <w:t>设备列表指针</w:t>
      </w:r>
    </w:p>
    <w:p w:rsidR="00C40C2C" w:rsidRDefault="00C24662" w:rsidP="002B4267">
      <w:pPr>
        <w:jc w:val="left"/>
      </w:pPr>
      <w:r>
        <w:rPr>
          <w:rFonts w:hint="eastAsia"/>
        </w:rPr>
        <w:t>返值：</w:t>
      </w:r>
      <w:r w:rsidR="002B4267" w:rsidRPr="002B4267">
        <w:rPr>
          <w:rFonts w:hint="eastAsia"/>
        </w:rPr>
        <w:t>ONVIF</w:t>
      </w:r>
      <w:r w:rsidR="002B4267" w:rsidRPr="002B4267">
        <w:rPr>
          <w:rFonts w:hint="eastAsia"/>
        </w:rPr>
        <w:t>设备列表指针</w:t>
      </w:r>
      <w:r w:rsidR="002A65F5">
        <w:t>，</w:t>
      </w:r>
      <w:r w:rsidR="002B4267">
        <w:t>NULL</w:t>
      </w:r>
      <w:r w:rsidR="002A65F5">
        <w:t>表示失败</w:t>
      </w:r>
    </w:p>
    <w:p w:rsidR="00C40C2C" w:rsidRPr="008474E8" w:rsidRDefault="002B4267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malloc_device_list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8474E8" w:rsidRDefault="008474E8" w:rsidP="002B4267">
      <w:pPr>
        <w:jc w:val="left"/>
      </w:pPr>
    </w:p>
    <w:p w:rsidR="008474E8" w:rsidRDefault="008474E8" w:rsidP="002B4267">
      <w:pPr>
        <w:jc w:val="left"/>
      </w:pPr>
    </w:p>
    <w:p w:rsidR="008474E8" w:rsidRDefault="008474E8" w:rsidP="002B4267">
      <w:pPr>
        <w:jc w:val="left"/>
      </w:pPr>
    </w:p>
    <w:p w:rsidR="00C40C2C" w:rsidRDefault="00F1386F" w:rsidP="002B4267">
      <w:pPr>
        <w:jc w:val="left"/>
      </w:pPr>
      <w:r>
        <w:rPr>
          <w:rFonts w:hint="eastAsia"/>
        </w:rPr>
        <w:lastRenderedPageBreak/>
        <w:t>4.</w:t>
      </w:r>
    </w:p>
    <w:p w:rsidR="002B4267" w:rsidRDefault="00C24662" w:rsidP="002B4267">
      <w:pPr>
        <w:jc w:val="left"/>
      </w:pPr>
      <w:r>
        <w:rPr>
          <w:rFonts w:hint="eastAsia"/>
        </w:rPr>
        <w:t>功能：</w:t>
      </w:r>
      <w:r w:rsidR="002B4267">
        <w:rPr>
          <w:rFonts w:hint="eastAsia"/>
        </w:rPr>
        <w:t>释放</w:t>
      </w:r>
      <w:r w:rsidR="002B4267" w:rsidRPr="002B4267">
        <w:rPr>
          <w:rFonts w:hint="eastAsia"/>
        </w:rPr>
        <w:t>ONVIF</w:t>
      </w:r>
      <w:r w:rsidR="002B4267" w:rsidRPr="002B4267">
        <w:rPr>
          <w:rFonts w:hint="eastAsia"/>
        </w:rPr>
        <w:t>设备列表指针</w:t>
      </w:r>
    </w:p>
    <w:p w:rsidR="002B4267" w:rsidRDefault="00863CD0" w:rsidP="002B4267">
      <w:pPr>
        <w:jc w:val="left"/>
        <w:rPr>
          <w:rFonts w:hint="eastAsia"/>
        </w:rPr>
      </w:pPr>
      <w:r>
        <w:rPr>
          <w:rFonts w:hint="eastAsia"/>
        </w:rPr>
        <w:t>参数</w:t>
      </w:r>
      <w:r w:rsidR="002B4267">
        <w:rPr>
          <w:rFonts w:hint="eastAsia"/>
        </w:rPr>
        <w:t>：</w:t>
      </w:r>
      <w:r w:rsidRPr="00863CD0">
        <w:t>onvif_device_list** pp_onvif_device_list</w:t>
      </w:r>
      <w:r>
        <w:rPr>
          <w:rFonts w:hint="eastAsia"/>
        </w:rPr>
        <w:t>：</w:t>
      </w:r>
      <w:r w:rsidR="002B4267">
        <w:rPr>
          <w:rFonts w:hint="eastAsia"/>
        </w:rPr>
        <w:t>指向</w:t>
      </w:r>
      <w:r w:rsidR="002B4267" w:rsidRPr="002B4267">
        <w:rPr>
          <w:rFonts w:hint="eastAsia"/>
        </w:rPr>
        <w:t>ONVIF</w:t>
      </w:r>
      <w:r w:rsidR="002B4267" w:rsidRPr="002B4267">
        <w:rPr>
          <w:rFonts w:hint="eastAsia"/>
        </w:rPr>
        <w:t>设备列表指针</w:t>
      </w:r>
      <w:r w:rsidR="002B4267">
        <w:rPr>
          <w:rFonts w:hint="eastAsia"/>
        </w:rPr>
        <w:t>的</w:t>
      </w:r>
      <w:r w:rsidR="002B4267">
        <w:t>指针</w:t>
      </w:r>
    </w:p>
    <w:p w:rsidR="00C40C2C" w:rsidRPr="008474E8" w:rsidRDefault="002B4267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void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free_device_list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B528E1" w:rsidRDefault="00B528E1" w:rsidP="002B4267">
      <w:pPr>
        <w:jc w:val="left"/>
      </w:pPr>
    </w:p>
    <w:p w:rsidR="00D74A2E" w:rsidRDefault="00863CD0" w:rsidP="002B4267">
      <w:pPr>
        <w:jc w:val="left"/>
      </w:pPr>
      <w:r>
        <w:rPr>
          <w:rFonts w:hint="eastAsia"/>
        </w:rPr>
        <w:t>5</w:t>
      </w:r>
      <w:r>
        <w:t>.</w:t>
      </w:r>
    </w:p>
    <w:p w:rsidR="00863CD0" w:rsidRDefault="00863CD0" w:rsidP="00863CD0">
      <w:pPr>
        <w:jc w:val="left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搜索发现</w:t>
      </w:r>
      <w:r>
        <w:t>ONVIF</w:t>
      </w:r>
      <w:r>
        <w:t>设备，如果被重复调用，</w:t>
      </w:r>
      <w:r>
        <w:rPr>
          <w:rFonts w:hint="eastAsia"/>
        </w:rPr>
        <w:t>旧的</w:t>
      </w:r>
      <w:r w:rsidR="00EF391B">
        <w:t>设备信息会被保留</w:t>
      </w:r>
    </w:p>
    <w:p w:rsidR="00863CD0" w:rsidRDefault="00863CD0" w:rsidP="00863CD0">
      <w:pPr>
        <w:jc w:val="left"/>
      </w:pPr>
      <w:r>
        <w:rPr>
          <w:rFonts w:hint="eastAsia"/>
        </w:rPr>
        <w:t>参数：</w:t>
      </w:r>
      <w:r w:rsidRPr="00863CD0">
        <w:t>onvif_device_list* p_onvif_device_list</w:t>
      </w:r>
      <w:r>
        <w:rPr>
          <w:rFonts w:hint="eastAsia"/>
        </w:rPr>
        <w:t>：</w:t>
      </w:r>
      <w:r>
        <w:rPr>
          <w:rFonts w:hint="eastAsia"/>
        </w:rPr>
        <w:t>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863CD0" w:rsidRDefault="00863CD0" w:rsidP="00863CD0">
      <w:pPr>
        <w:jc w:val="left"/>
        <w:rPr>
          <w:rFonts w:hint="eastAsia"/>
        </w:rPr>
      </w:pPr>
      <w:r>
        <w:rPr>
          <w:rFonts w:hint="eastAsia"/>
        </w:rPr>
        <w:t>参数：</w:t>
      </w:r>
      <w:r w:rsidRPr="00863CD0">
        <w:t>int wait_time</w:t>
      </w:r>
      <w:r w:rsidR="00EF391B">
        <w:rPr>
          <w:rFonts w:hint="eastAsia"/>
        </w:rPr>
        <w:t>：</w:t>
      </w:r>
      <w:r w:rsidR="00EF391B">
        <w:t>等待</w:t>
      </w:r>
      <w:r w:rsidR="00EF391B">
        <w:t>ONIVF</w:t>
      </w:r>
      <w:r w:rsidR="00EF391B">
        <w:t>设备回应的时间，大于零时表示秒，小于零</w:t>
      </w:r>
      <w:r w:rsidR="00EF391B">
        <w:rPr>
          <w:rFonts w:hint="eastAsia"/>
        </w:rPr>
        <w:t>表示</w:t>
      </w:r>
      <w:r w:rsidR="00EF391B">
        <w:t>微秒</w:t>
      </w:r>
    </w:p>
    <w:p w:rsidR="00863CD0" w:rsidRDefault="00863CD0" w:rsidP="00863CD0">
      <w:pPr>
        <w:jc w:val="left"/>
      </w:pPr>
      <w:r>
        <w:rPr>
          <w:rFonts w:hint="eastAsia"/>
        </w:rPr>
        <w:t>返回值：</w:t>
      </w:r>
      <w:r>
        <w:t>0</w:t>
      </w:r>
      <w:r>
        <w:t>表示成功，</w:t>
      </w:r>
      <w:r>
        <w:t>-1</w:t>
      </w:r>
      <w:r>
        <w:t>表示失败</w:t>
      </w:r>
    </w:p>
    <w:p w:rsidR="00863CD0" w:rsidRPr="008474E8" w:rsidRDefault="00863CD0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search_onvif_device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wait_time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D74A2E" w:rsidRDefault="00D74A2E" w:rsidP="002B4267">
      <w:pPr>
        <w:jc w:val="left"/>
      </w:pPr>
    </w:p>
    <w:p w:rsidR="00D74A2E" w:rsidRDefault="00EF391B" w:rsidP="002B4267">
      <w:pPr>
        <w:jc w:val="left"/>
      </w:pPr>
      <w:r>
        <w:rPr>
          <w:rFonts w:hint="eastAsia"/>
        </w:rPr>
        <w:t>6</w:t>
      </w:r>
      <w:r>
        <w:t>.</w:t>
      </w:r>
    </w:p>
    <w:p w:rsidR="00EF391B" w:rsidRDefault="00EF391B" w:rsidP="002B4267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t>：手动添加</w:t>
      </w:r>
      <w:r>
        <w:t>ONVIF</w:t>
      </w:r>
      <w:r>
        <w:t>设备，在</w:t>
      </w:r>
      <w:r>
        <w:rPr>
          <w:rFonts w:hint="eastAsia"/>
        </w:rPr>
        <w:t>设别</w:t>
      </w:r>
      <w:r>
        <w:t>发现没有被开启或</w:t>
      </w:r>
      <w:r>
        <w:rPr>
          <w:rFonts w:hint="eastAsia"/>
        </w:rPr>
        <w:t>无法</w:t>
      </w:r>
      <w:r>
        <w:t>发现</w:t>
      </w:r>
      <w:r>
        <w:t>ONIVF</w:t>
      </w:r>
      <w:r>
        <w:t>设备时使用</w:t>
      </w:r>
    </w:p>
    <w:p w:rsidR="00D74A2E" w:rsidRDefault="00EF391B" w:rsidP="002B4267">
      <w:pPr>
        <w:jc w:val="left"/>
        <w:rPr>
          <w:rFonts w:hint="eastAsia"/>
        </w:rPr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</w:t>
      </w:r>
      <w:r>
        <w:rPr>
          <w:rFonts w:hint="eastAsia"/>
        </w:rPr>
        <w:t>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D74A2E" w:rsidRDefault="00EF391B" w:rsidP="002B4267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需要添加的设备</w:t>
      </w:r>
      <w:r>
        <w:t>IP</w:t>
      </w:r>
    </w:p>
    <w:p w:rsidR="00EF391B" w:rsidRDefault="00EF391B" w:rsidP="002B4267">
      <w:pPr>
        <w:jc w:val="left"/>
        <w:rPr>
          <w:rFonts w:hint="eastAsia"/>
        </w:rPr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D74A2E" w:rsidRPr="008474E8" w:rsidRDefault="00EF391B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add_onvif_device_manually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D74A2E" w:rsidRDefault="00D74A2E" w:rsidP="002B4267">
      <w:pPr>
        <w:jc w:val="left"/>
      </w:pPr>
    </w:p>
    <w:p w:rsidR="00D74A2E" w:rsidRDefault="00EF391B" w:rsidP="002B4267">
      <w:pPr>
        <w:jc w:val="left"/>
      </w:pPr>
      <w:r>
        <w:rPr>
          <w:rFonts w:hint="eastAsia"/>
        </w:rPr>
        <w:t>7</w:t>
      </w:r>
      <w:r>
        <w:t>.</w:t>
      </w:r>
    </w:p>
    <w:p w:rsidR="00EF391B" w:rsidRDefault="00EF391B" w:rsidP="002B4267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设置</w:t>
      </w:r>
      <w:r w:rsidR="00C70A69">
        <w:rPr>
          <w:rFonts w:hint="eastAsia"/>
        </w:rPr>
        <w:t>指定</w:t>
      </w:r>
      <w:r w:rsidR="00C70A69">
        <w:t>ONVIF</w:t>
      </w:r>
      <w:r w:rsidR="00C70A69">
        <w:t>设备</w:t>
      </w:r>
      <w:r>
        <w:t>授权信息</w:t>
      </w:r>
    </w:p>
    <w:p w:rsidR="00EF391B" w:rsidRDefault="00EF391B" w:rsidP="00EF391B">
      <w:pPr>
        <w:jc w:val="left"/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EF391B" w:rsidRDefault="00EF391B" w:rsidP="00EF391B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EF391B" w:rsidRDefault="00EF391B" w:rsidP="00EF391B">
      <w:pPr>
        <w:jc w:val="left"/>
      </w:pPr>
      <w:r>
        <w:rPr>
          <w:rFonts w:hint="eastAsia"/>
        </w:rPr>
        <w:t>参数</w:t>
      </w:r>
      <w:r>
        <w:t>：</w:t>
      </w:r>
      <w:r w:rsidRPr="00EF391B">
        <w:t>size_t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 w:rsidR="00C70A69">
        <w:rPr>
          <w:rFonts w:hint="eastAsia"/>
        </w:rPr>
        <w:t>任意</w:t>
      </w:r>
      <w:r>
        <w:t>值</w:t>
      </w:r>
    </w:p>
    <w:p w:rsidR="00EF391B" w:rsidRDefault="00EF391B" w:rsidP="00EF391B">
      <w:pPr>
        <w:jc w:val="left"/>
        <w:rPr>
          <w:rFonts w:hint="eastAsia"/>
        </w:rPr>
      </w:pPr>
      <w:r>
        <w:rPr>
          <w:rFonts w:hint="eastAsia"/>
        </w:rPr>
        <w:t>参数</w:t>
      </w:r>
      <w:r>
        <w:t>：</w:t>
      </w:r>
      <w:r w:rsidRPr="00EF391B">
        <w:t>char* username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风格用户名</w:t>
      </w:r>
      <w:r>
        <w:rPr>
          <w:rFonts w:hint="eastAsia"/>
        </w:rPr>
        <w:t>字符串</w:t>
      </w:r>
    </w:p>
    <w:p w:rsidR="00EF391B" w:rsidRDefault="00EF391B" w:rsidP="00EF391B">
      <w:pPr>
        <w:jc w:val="left"/>
      </w:pPr>
      <w:r>
        <w:rPr>
          <w:rFonts w:hint="eastAsia"/>
        </w:rPr>
        <w:t>参数：</w:t>
      </w:r>
      <w:r w:rsidRPr="00EF391B">
        <w:t>char* password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风格密码字符串</w:t>
      </w:r>
    </w:p>
    <w:p w:rsidR="00C70A69" w:rsidRPr="00EF391B" w:rsidRDefault="00C70A69" w:rsidP="00EF391B">
      <w:pPr>
        <w:jc w:val="left"/>
        <w:rPr>
          <w:rFonts w:hint="eastAsia"/>
        </w:rPr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D74A2E" w:rsidRPr="008474E8" w:rsidRDefault="00EF391B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set_onvif_device_authorization_information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size_t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username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password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D74A2E" w:rsidRDefault="00D74A2E" w:rsidP="002B4267">
      <w:pPr>
        <w:jc w:val="left"/>
      </w:pPr>
    </w:p>
    <w:p w:rsidR="00C70A69" w:rsidRDefault="00C70A69" w:rsidP="002B4267">
      <w:pPr>
        <w:jc w:val="left"/>
      </w:pPr>
      <w:r>
        <w:rPr>
          <w:rFonts w:hint="eastAsia"/>
        </w:rPr>
        <w:t>8</w:t>
      </w:r>
      <w:r>
        <w:t>.</w:t>
      </w:r>
    </w:p>
    <w:p w:rsidR="00C70A69" w:rsidRDefault="00C70A69" w:rsidP="002B4267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t>ONVIF</w:t>
      </w:r>
      <w:r>
        <w:t>设备服务地址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size_t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C70A69" w:rsidRDefault="00C70A69" w:rsidP="002B4267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C70A69" w:rsidRPr="008474E8" w:rsidRDefault="00C70A69" w:rsidP="002B4267">
      <w:pPr>
        <w:jc w:val="left"/>
        <w:rPr>
          <w:rFonts w:ascii="Consolas" w:hAnsi="Consolas" w:cs="Consolas"/>
          <w:color w:val="B4B4B4"/>
          <w:kern w:val="0"/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get_onvif_device_service_addresses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size_t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C70A69" w:rsidRDefault="00C70A69" w:rsidP="002B4267">
      <w:pPr>
        <w:jc w:val="left"/>
      </w:pPr>
    </w:p>
    <w:p w:rsidR="00C70A69" w:rsidRDefault="00C70A69" w:rsidP="002B4267">
      <w:pPr>
        <w:jc w:val="left"/>
      </w:pPr>
      <w:r>
        <w:rPr>
          <w:rFonts w:hint="eastAsia"/>
        </w:rPr>
        <w:lastRenderedPageBreak/>
        <w:t>9</w:t>
      </w:r>
      <w:r>
        <w:t>.</w:t>
      </w:r>
    </w:p>
    <w:p w:rsidR="00C70A69" w:rsidRDefault="00C70A69" w:rsidP="002B4267">
      <w:pPr>
        <w:jc w:val="left"/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获得指定</w:t>
      </w:r>
      <w:r>
        <w:rPr>
          <w:rFonts w:hint="eastAsia"/>
        </w:rPr>
        <w:t>ONVIF</w:t>
      </w:r>
      <w:r>
        <w:rPr>
          <w:rFonts w:hint="eastAsia"/>
        </w:rPr>
        <w:t>设备</w:t>
      </w:r>
      <w:r>
        <w:t>基本信息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C70A69" w:rsidRDefault="00C70A69" w:rsidP="00C70A69">
      <w:pPr>
        <w:jc w:val="left"/>
      </w:pPr>
      <w:r>
        <w:rPr>
          <w:rFonts w:hint="eastAsia"/>
        </w:rPr>
        <w:t>参数</w:t>
      </w:r>
      <w:r>
        <w:t>：</w:t>
      </w:r>
      <w:r w:rsidRPr="00EF391B">
        <w:t>size_t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C70A69" w:rsidRDefault="00C70A69" w:rsidP="00C70A69">
      <w:pPr>
        <w:jc w:val="left"/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C70A69" w:rsidRPr="008474E8" w:rsidRDefault="00C70A69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get_onvif_device_information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size_t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C70A69" w:rsidRPr="00C70A69" w:rsidRDefault="00C70A69" w:rsidP="002B4267">
      <w:pPr>
        <w:jc w:val="left"/>
      </w:pPr>
    </w:p>
    <w:p w:rsidR="00C70A69" w:rsidRDefault="00C70A69" w:rsidP="002B4267">
      <w:pPr>
        <w:jc w:val="left"/>
      </w:pPr>
      <w:r>
        <w:rPr>
          <w:rFonts w:hint="eastAsia"/>
        </w:rPr>
        <w:t>1</w:t>
      </w:r>
      <w:r>
        <w:t>0.</w:t>
      </w:r>
    </w:p>
    <w:p w:rsidR="00C70A69" w:rsidRDefault="00C70A69" w:rsidP="002B4267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>ONVIF IPC</w:t>
      </w:r>
      <w:r>
        <w:rPr>
          <w:rFonts w:hint="eastAsia"/>
        </w:rPr>
        <w:t>的</w:t>
      </w:r>
      <w:r w:rsidR="008474E8">
        <w:rPr>
          <w:rFonts w:hint="eastAsia"/>
        </w:rPr>
        <w:t>profile</w:t>
      </w:r>
      <w:r w:rsidR="008474E8">
        <w:t>s</w:t>
      </w:r>
    </w:p>
    <w:p w:rsidR="008474E8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8474E8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C70A69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size_t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8474E8" w:rsidRPr="008474E8" w:rsidRDefault="008474E8" w:rsidP="008474E8">
      <w:pPr>
        <w:jc w:val="left"/>
        <w:rPr>
          <w:rFonts w:hint="eastAsia"/>
        </w:rPr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C70A69" w:rsidRPr="008474E8" w:rsidRDefault="00C70A69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get_onvif_ipc_profiles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size_t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C70A69" w:rsidRDefault="00C70A69" w:rsidP="002B4267">
      <w:pPr>
        <w:jc w:val="left"/>
      </w:pPr>
    </w:p>
    <w:p w:rsidR="008474E8" w:rsidRDefault="008474E8" w:rsidP="002B4267">
      <w:pPr>
        <w:jc w:val="left"/>
      </w:pPr>
      <w:r>
        <w:rPr>
          <w:rFonts w:hint="eastAsia"/>
        </w:rPr>
        <w:t>1</w:t>
      </w:r>
      <w:r>
        <w:t>1.</w:t>
      </w:r>
    </w:p>
    <w:p w:rsidR="008474E8" w:rsidRDefault="008474E8" w:rsidP="008474E8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t>：</w:t>
      </w:r>
      <w:r>
        <w:rPr>
          <w:rFonts w:hint="eastAsia"/>
        </w:rPr>
        <w:t>获得</w:t>
      </w:r>
      <w:r>
        <w:t>指定</w:t>
      </w:r>
      <w:r>
        <w:t xml:space="preserve">ONVIF </w:t>
      </w:r>
      <w:r>
        <w:t>NVR</w:t>
      </w:r>
      <w:r>
        <w:rPr>
          <w:rFonts w:hint="eastAsia"/>
        </w:rPr>
        <w:t>的</w:t>
      </w:r>
      <w:r>
        <w:t>receivers</w:t>
      </w:r>
      <w:r>
        <w:t>，可获得转发</w:t>
      </w:r>
      <w:r>
        <w:t>RTSP</w:t>
      </w:r>
    </w:p>
    <w:p w:rsidR="008474E8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onvif_device_list* p_onvif_device_list</w:t>
      </w:r>
      <w:r>
        <w:rPr>
          <w:rFonts w:hint="eastAsia"/>
        </w:rPr>
        <w:t>：指向</w:t>
      </w:r>
      <w:r w:rsidRPr="002B4267">
        <w:rPr>
          <w:rFonts w:hint="eastAsia"/>
        </w:rPr>
        <w:t>ONVIF</w:t>
      </w:r>
      <w:r w:rsidRPr="002B4267">
        <w:rPr>
          <w:rFonts w:hint="eastAsia"/>
        </w:rPr>
        <w:t>设备列表指针</w:t>
      </w:r>
      <w:r>
        <w:rPr>
          <w:rFonts w:hint="eastAsia"/>
        </w:rPr>
        <w:t>的</w:t>
      </w:r>
      <w:r>
        <w:t>指针</w:t>
      </w:r>
    </w:p>
    <w:p w:rsidR="008474E8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char* IP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进行设置</w:t>
      </w:r>
      <w:r>
        <w:t>的设备</w:t>
      </w:r>
      <w:r>
        <w:t>IP</w:t>
      </w:r>
    </w:p>
    <w:p w:rsidR="008474E8" w:rsidRDefault="008474E8" w:rsidP="008474E8">
      <w:pPr>
        <w:jc w:val="left"/>
      </w:pPr>
      <w:r>
        <w:rPr>
          <w:rFonts w:hint="eastAsia"/>
        </w:rPr>
        <w:t>参数</w:t>
      </w:r>
      <w:r>
        <w:t>：</w:t>
      </w:r>
      <w:r w:rsidRPr="00EF391B">
        <w:t>size_t index</w:t>
      </w:r>
      <w:r>
        <w:rPr>
          <w:rFonts w:hint="eastAsia"/>
        </w:rPr>
        <w:t>：</w:t>
      </w:r>
      <w:r>
        <w:t>设备</w:t>
      </w:r>
      <w:r>
        <w:rPr>
          <w:rFonts w:hint="eastAsia"/>
        </w:rPr>
        <w:t>列表</w:t>
      </w:r>
      <w:r>
        <w:t>索引，如果</w:t>
      </w:r>
      <w:r>
        <w:t>IP</w:t>
      </w:r>
      <w:r>
        <w:t>不为</w:t>
      </w:r>
      <w:r>
        <w:t>NULL</w:t>
      </w:r>
      <w:r>
        <w:t>，本参数将被忽略，请传入</w:t>
      </w:r>
      <w:r>
        <w:rPr>
          <w:rFonts w:hint="eastAsia"/>
        </w:rPr>
        <w:t>任意</w:t>
      </w:r>
      <w:r>
        <w:t>值</w:t>
      </w:r>
    </w:p>
    <w:p w:rsidR="008474E8" w:rsidRPr="008474E8" w:rsidRDefault="008474E8" w:rsidP="008474E8">
      <w:pPr>
        <w:jc w:val="left"/>
        <w:rPr>
          <w:rFonts w:hint="eastAsia"/>
        </w:rPr>
      </w:pPr>
      <w:r>
        <w:rPr>
          <w:rFonts w:hint="eastAsia"/>
        </w:rPr>
        <w:t>返回值</w:t>
      </w:r>
      <w:r>
        <w:t>：</w:t>
      </w:r>
      <w:r>
        <w:t>0</w:t>
      </w:r>
      <w:r>
        <w:t>表示成功，</w:t>
      </w:r>
      <w:r>
        <w:t>-1</w:t>
      </w:r>
      <w:r>
        <w:t>表示失败</w:t>
      </w:r>
    </w:p>
    <w:p w:rsidR="008474E8" w:rsidRPr="008474E8" w:rsidRDefault="008474E8" w:rsidP="002B4267">
      <w:pPr>
        <w:jc w:val="left"/>
        <w:rPr>
          <w:sz w:val="24"/>
          <w:szCs w:val="24"/>
        </w:rPr>
      </w:pP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int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C8C8C8"/>
          <w:kern w:val="0"/>
          <w:sz w:val="24"/>
          <w:szCs w:val="24"/>
          <w:highlight w:val="black"/>
        </w:rPr>
        <w:t>get_onvif_nvr_receivers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(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p_onvif_device_list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569CD6"/>
          <w:kern w:val="0"/>
          <w:sz w:val="24"/>
          <w:szCs w:val="24"/>
          <w:highlight w:val="black"/>
        </w:rPr>
        <w:t>char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*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IP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,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</w:t>
      </w:r>
      <w:r w:rsidRPr="008474E8">
        <w:rPr>
          <w:rFonts w:ascii="Consolas" w:hAnsi="Consolas" w:cs="Consolas"/>
          <w:color w:val="4EC9B0"/>
          <w:kern w:val="0"/>
          <w:sz w:val="24"/>
          <w:szCs w:val="24"/>
          <w:highlight w:val="black"/>
        </w:rPr>
        <w:t>size_t</w:t>
      </w:r>
      <w:r w:rsidRPr="008474E8">
        <w:rPr>
          <w:rFonts w:ascii="Consolas" w:hAnsi="Consolas" w:cs="Consolas"/>
          <w:color w:val="DCDCDC"/>
          <w:kern w:val="0"/>
          <w:sz w:val="24"/>
          <w:szCs w:val="24"/>
          <w:highlight w:val="black"/>
        </w:rPr>
        <w:t xml:space="preserve"> index</w:t>
      </w:r>
      <w:r w:rsidRPr="008474E8">
        <w:rPr>
          <w:rFonts w:ascii="Consolas" w:hAnsi="Consolas" w:cs="Consolas"/>
          <w:color w:val="B4B4B4"/>
          <w:kern w:val="0"/>
          <w:sz w:val="24"/>
          <w:szCs w:val="24"/>
          <w:highlight w:val="black"/>
        </w:rPr>
        <w:t>);</w:t>
      </w:r>
    </w:p>
    <w:p w:rsidR="008474E8" w:rsidRPr="00CA603C" w:rsidRDefault="008474E8" w:rsidP="002B4267">
      <w:pPr>
        <w:jc w:val="left"/>
        <w:rPr>
          <w:rFonts w:hint="eastAsia"/>
        </w:rPr>
      </w:pPr>
      <w:bookmarkStart w:id="0" w:name="_GoBack"/>
      <w:bookmarkEnd w:id="0"/>
    </w:p>
    <w:sectPr w:rsidR="008474E8" w:rsidRPr="00CA603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2F2" w:rsidRDefault="00E172F2" w:rsidP="00346AAF">
      <w:r>
        <w:separator/>
      </w:r>
    </w:p>
  </w:endnote>
  <w:endnote w:type="continuationSeparator" w:id="0">
    <w:p w:rsidR="00E172F2" w:rsidRDefault="00E172F2" w:rsidP="0034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2F2" w:rsidRDefault="00E172F2" w:rsidP="00346AAF">
      <w:r>
        <w:separator/>
      </w:r>
    </w:p>
  </w:footnote>
  <w:footnote w:type="continuationSeparator" w:id="0">
    <w:p w:rsidR="00E172F2" w:rsidRDefault="00E172F2" w:rsidP="0034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71F70"/>
    <w:multiLevelType w:val="hybridMultilevel"/>
    <w:tmpl w:val="18327676"/>
    <w:lvl w:ilvl="0" w:tplc="9558B9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45F85"/>
    <w:multiLevelType w:val="hybridMultilevel"/>
    <w:tmpl w:val="97808B6C"/>
    <w:lvl w:ilvl="0" w:tplc="585AE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40"/>
    <w:rsid w:val="00074A03"/>
    <w:rsid w:val="000A4C0E"/>
    <w:rsid w:val="000B2997"/>
    <w:rsid w:val="00111DB3"/>
    <w:rsid w:val="00233491"/>
    <w:rsid w:val="002A65F5"/>
    <w:rsid w:val="002B4267"/>
    <w:rsid w:val="00346AAF"/>
    <w:rsid w:val="003506BD"/>
    <w:rsid w:val="00370678"/>
    <w:rsid w:val="003E11BB"/>
    <w:rsid w:val="00465126"/>
    <w:rsid w:val="005D31D2"/>
    <w:rsid w:val="00602B40"/>
    <w:rsid w:val="00622BAA"/>
    <w:rsid w:val="0064132A"/>
    <w:rsid w:val="00693A80"/>
    <w:rsid w:val="006E4A5A"/>
    <w:rsid w:val="00706564"/>
    <w:rsid w:val="008474E8"/>
    <w:rsid w:val="00863CD0"/>
    <w:rsid w:val="00A446CA"/>
    <w:rsid w:val="00AF6CF2"/>
    <w:rsid w:val="00B528E1"/>
    <w:rsid w:val="00BF5FF1"/>
    <w:rsid w:val="00C24662"/>
    <w:rsid w:val="00C40C2C"/>
    <w:rsid w:val="00C70A69"/>
    <w:rsid w:val="00CA603C"/>
    <w:rsid w:val="00D74A2E"/>
    <w:rsid w:val="00DC4912"/>
    <w:rsid w:val="00E02F24"/>
    <w:rsid w:val="00E172F2"/>
    <w:rsid w:val="00E54DA8"/>
    <w:rsid w:val="00EF391B"/>
    <w:rsid w:val="00F1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73B71E-5C85-4C9E-ABDD-DD180D30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AAF"/>
    <w:rPr>
      <w:sz w:val="18"/>
      <w:szCs w:val="18"/>
    </w:rPr>
  </w:style>
  <w:style w:type="paragraph" w:styleId="a5">
    <w:name w:val="List Paragraph"/>
    <w:basedOn w:val="a"/>
    <w:uiPriority w:val="34"/>
    <w:qFormat/>
    <w:rsid w:val="00346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452</Words>
  <Characters>2579</Characters>
  <Application>Microsoft Office Word</Application>
  <DocSecurity>0</DocSecurity>
  <Lines>21</Lines>
  <Paragraphs>6</Paragraphs>
  <ScaleCrop>false</ScaleCrop>
  <Company>MS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24</cp:revision>
  <dcterms:created xsi:type="dcterms:W3CDTF">2015-04-30T03:36:00Z</dcterms:created>
  <dcterms:modified xsi:type="dcterms:W3CDTF">2015-06-29T05:16:00Z</dcterms:modified>
</cp:coreProperties>
</file>